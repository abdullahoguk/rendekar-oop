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5"/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2"/>
        <w:gridCol w:w="7127"/>
      </w:tblGrid>
      <w:t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7127" w:type="dxa"/>
          </w:tcPr>
          <w:p>
            <w:r>
              <w:t>Forgot Password</w:t>
            </w:r>
          </w:p>
        </w:tc>
      </w:tr>
      <w:tr>
        <w:trPr>
          <w:trHeight w:val="361" w:hRule="atLeast"/>
        </w:trPr>
        <w:tc>
          <w:tcPr>
            <w:tcW w:w="1742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127" w:type="dxa"/>
          </w:tcPr>
          <w:p>
            <w:r>
              <w:t>Customer</w:t>
            </w:r>
          </w:p>
        </w:tc>
      </w:tr>
      <w:tr>
        <w:trPr>
          <w:trHeight w:val="401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Supporting Actor</w:t>
            </w:r>
          </w:p>
        </w:tc>
        <w:tc>
          <w:tcPr>
            <w:tcW w:w="7127" w:type="dxa"/>
          </w:tcPr>
          <w:p>
            <w:r>
              <w:t>System</w:t>
            </w:r>
          </w:p>
        </w:tc>
      </w:tr>
      <w:tr>
        <w:trPr>
          <w:trHeight w:val="405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7127" w:type="dxa"/>
          </w:tcPr>
          <w:p>
            <w:r>
              <w:t xml:space="preserve">Customer enters username or e-mail and clicks send. </w:t>
            </w:r>
          </w:p>
        </w:tc>
      </w:tr>
      <w:tr>
        <w:trPr>
          <w:trHeight w:val="538" w:hRule="atLeast"/>
        </w:trPr>
        <w:tc>
          <w:tcPr>
            <w:tcW w:w="1742" w:type="dxa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Conditions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1"/>
              </w:numPr>
            </w:pPr>
            <w:r>
              <w:t xml:space="preserve">System is working. </w:t>
            </w:r>
          </w:p>
          <w:p/>
        </w:tc>
      </w:tr>
      <w:tr>
        <w:trPr>
          <w:trHeight w:val="1162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Normal Flow of Events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2"/>
              </w:numPr>
            </w:pPr>
            <w:r>
              <w:t>Customer</w:t>
            </w:r>
            <w:r>
              <w:t>username or e-mail</w:t>
            </w:r>
            <w:r>
              <w:t>.</w:t>
            </w:r>
            <w:r>
              <w:t xml:space="preserve"> </w:t>
            </w:r>
          </w:p>
          <w:p>
            <w:pPr>
              <w:numPr>
                <w:ilvl w:val="0"/>
                <w:numId w:val="2"/>
              </w:numPr>
            </w:pPr>
            <w:r>
              <w:t>Customer clicks send button.</w:t>
            </w:r>
          </w:p>
          <w:p>
            <w:pPr>
              <w:numPr>
                <w:ilvl w:val="0"/>
                <w:numId w:val="2"/>
              </w:numPr>
            </w:pPr>
            <w:r>
              <w:t>System validates form.</w:t>
            </w:r>
          </w:p>
          <w:p>
            <w:pPr>
              <w:numPr>
                <w:ilvl w:val="0"/>
                <w:numId w:val="2"/>
              </w:numPr>
            </w:pPr>
            <w:r>
              <w:t>System sends reset password link as e-mail to user that associated with that e-mail or username.</w:t>
            </w:r>
          </w:p>
        </w:tc>
      </w:tr>
      <w:tr>
        <w:trPr>
          <w:trHeight w:val="650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7127" w:type="dxa"/>
          </w:tcPr>
          <w:p>
            <w:r>
              <w:t>3a. Form validation errors.</w:t>
            </w:r>
          </w:p>
          <w:p>
            <w:r>
              <w:t>4a. Username does not exist.</w:t>
            </w:r>
          </w:p>
          <w:p>
            <w:r>
              <w:t xml:space="preserve">5a. E-mail does not exist. </w:t>
            </w:r>
          </w:p>
        </w:tc>
      </w:tr>
      <w:tr>
        <w:trPr>
          <w:trHeight w:val="394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7127" w:type="dxa"/>
          </w:tcPr>
          <w:p>
            <w:pPr>
              <w:numPr>
                <w:numId w:val="0"/>
              </w:numPr>
            </w:pPr>
            <w:r>
              <w:t xml:space="preserve">1. Cancel old </w:t>
            </w:r>
            <w:bookmarkStart w:id="0" w:name="_GoBack"/>
            <w:bookmarkEnd w:id="0"/>
            <w:r>
              <w:t xml:space="preserve">password. </w:t>
            </w:r>
          </w:p>
        </w:tc>
      </w:tr>
    </w:tbl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 DAY WITHOUT SU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 DAY WITHOUT SUN">
    <w:panose1 w:val="02000506000000020004"/>
    <w:charset w:val="00"/>
    <w:family w:val="auto"/>
    <w:pitch w:val="default"/>
    <w:sig w:usb0="A00002AF" w:usb1="5000005A" w:usb2="00000000" w:usb3="00000000" w:csb0="2000009F" w:csb1="00000000"/>
  </w:font>
  <w:font w:name="DejaVa Sans">
    <w:altName w:val="Astru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strud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575229">
    <w:nsid w:val="5638FC7D"/>
    <w:multiLevelType w:val="singleLevel"/>
    <w:tmpl w:val="5638FC7D"/>
    <w:lvl w:ilvl="0" w:tentative="1">
      <w:start w:val="1"/>
      <w:numFmt w:val="decimal"/>
      <w:suff w:val="space"/>
      <w:lvlText w:val="%1."/>
      <w:lvlJc w:val="left"/>
    </w:lvl>
  </w:abstractNum>
  <w:abstractNum w:abstractNumId="1446575337">
    <w:nsid w:val="5638FCE9"/>
    <w:multiLevelType w:val="singleLevel"/>
    <w:tmpl w:val="5638FCE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46575337"/>
  </w:num>
  <w:num w:numId="2">
    <w:abstractNumId w:val="14465752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CFD172E"/>
    <w:rsid w:val="13E7576B"/>
    <w:rsid w:val="2FFE46BC"/>
    <w:rsid w:val="4B6E2AFE"/>
    <w:rsid w:val="5CFD172E"/>
    <w:rsid w:val="72FDB691"/>
    <w:rsid w:val="B777D1BB"/>
    <w:rsid w:val="D77DF88C"/>
    <w:rsid w:val="EFF72C32"/>
    <w:rsid w:val="FD4E78B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2015-11-03T20:05:00Z</dcterms:created>
  <dc:creator>abdullah</dc:creator>
  <cp:lastModifiedBy>abdullah</cp:lastModifiedBy>
  <dcterms:modified xsi:type="dcterms:W3CDTF">2015-11-03T22:32:37Z</dcterms:modified>
  <dc:title>Use Case Name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