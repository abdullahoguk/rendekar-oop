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5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2"/>
        <w:gridCol w:w="7127"/>
      </w:tblGrid>
      <w:t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127" w:type="dxa"/>
          </w:tcPr>
          <w:p>
            <w:r>
              <w:t>Reserve</w:t>
            </w:r>
          </w:p>
        </w:tc>
      </w:tr>
      <w:tr>
        <w:trPr>
          <w:trHeight w:val="361" w:hRule="atLeast"/>
        </w:trPr>
        <w:tc>
          <w:tcPr>
            <w:tcW w:w="1742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127" w:type="dxa"/>
          </w:tcPr>
          <w:p>
            <w:r>
              <w:t>Customer</w:t>
            </w:r>
          </w:p>
        </w:tc>
      </w:tr>
      <w:tr>
        <w:trPr>
          <w:trHeight w:val="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Supporting Actor</w:t>
            </w:r>
          </w:p>
        </w:tc>
        <w:tc>
          <w:tcPr>
            <w:tcW w:w="7127" w:type="dxa"/>
          </w:tcPr>
          <w:p>
            <w:r>
              <w:t>System</w:t>
            </w:r>
          </w:p>
        </w:tc>
      </w:tr>
      <w:tr>
        <w:trPr>
          <w:trHeight w:val="875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127" w:type="dxa"/>
          </w:tcPr>
          <w:p>
            <w:r>
              <w:t xml:space="preserve">Customer selects a car. Clicks reserve. Fills reserve information. Clicks reserve button. </w:t>
            </w:r>
            <w:r>
              <w:t>If car is available</w:t>
            </w:r>
            <w:r>
              <w:t xml:space="preserve"> in</w:t>
            </w:r>
            <w:r>
              <w:t xml:space="preserve"> such conditions</w:t>
            </w:r>
            <w:r>
              <w:t xml:space="preserve">, system reserves car due to one day before car pickup date.  </w:t>
            </w:r>
          </w:p>
        </w:tc>
      </w:tr>
      <w:tr>
        <w:trPr>
          <w:trHeight w:val="538" w:hRule="atLeast"/>
        </w:trPr>
        <w:tc>
          <w:tcPr>
            <w:tcW w:w="1742" w:type="dxa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Conditions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1"/>
              </w:numPr>
            </w:pPr>
            <w:r>
              <w:t>System is working.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Customer clicks reserve button of any car. </w:t>
            </w:r>
          </w:p>
          <w:p/>
        </w:tc>
      </w:tr>
      <w:tr>
        <w:trPr>
          <w:trHeight w:val="1868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Normal Flow of Events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2"/>
              </w:numPr>
            </w:pPr>
            <w:r>
              <w:t xml:space="preserve">Customer fills the reserve form. 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Customer clicks </w:t>
            </w:r>
            <w:r>
              <w:t xml:space="preserve">reserve </w:t>
            </w:r>
            <w:r>
              <w:t>button.</w:t>
            </w:r>
          </w:p>
          <w:p>
            <w:pPr>
              <w:numPr>
                <w:ilvl w:val="0"/>
                <w:numId w:val="2"/>
              </w:numPr>
            </w:pPr>
            <w:r>
              <w:t>System validates form.</w:t>
            </w:r>
          </w:p>
          <w:p>
            <w:pPr>
              <w:numPr>
                <w:ilvl w:val="0"/>
                <w:numId w:val="2"/>
              </w:numPr>
            </w:pPr>
            <w:r>
              <w:t>System checks car availability.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System redirects to logged homepage. </w:t>
            </w:r>
          </w:p>
        </w:tc>
      </w:tr>
      <w:tr>
        <w:trPr>
          <w:trHeight w:val="1324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27" w:type="dxa"/>
          </w:tcPr>
          <w:p>
            <w:r>
              <w:t xml:space="preserve">3a. Form validation errors </w:t>
            </w:r>
          </w:p>
          <w:p>
            <w:r>
              <w:t xml:space="preserve">4a. Car is not available in those dates. </w:t>
            </w:r>
          </w:p>
          <w:p/>
        </w:tc>
      </w:tr>
      <w:tr>
        <w:trPr>
          <w:trHeight w:val="1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3"/>
              </w:numPr>
            </w:pPr>
            <w:r>
              <w:t>Car availability is adjusted</w:t>
            </w:r>
            <w:r>
              <w:t xml:space="preserve">. </w:t>
            </w:r>
          </w:p>
          <w:p>
            <w:pPr>
              <w:numPr>
                <w:numId w:val="0"/>
              </w:numPr>
            </w:pPr>
            <w:bookmarkStart w:id="0" w:name="_GoBack"/>
            <w:bookmarkEnd w:id="0"/>
          </w:p>
        </w:tc>
      </w:tr>
    </w:tbl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 DAY WITHOUT SU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 DAY WITHOUT SUN">
    <w:panose1 w:val="02000506000000020004"/>
    <w:charset w:val="00"/>
    <w:family w:val="auto"/>
    <w:pitch w:val="default"/>
    <w:sig w:usb0="A00002AF" w:usb1="5000005A" w:usb2="00000000" w:usb3="00000000" w:csb0="2000009F" w:csb1="00000000"/>
  </w:font>
  <w:font w:name="DejaVa Sans">
    <w:altName w:val="Astru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trud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75229">
    <w:nsid w:val="5638FC7D"/>
    <w:multiLevelType w:val="singleLevel"/>
    <w:tmpl w:val="5638FC7D"/>
    <w:lvl w:ilvl="0" w:tentative="1">
      <w:start w:val="1"/>
      <w:numFmt w:val="decimal"/>
      <w:suff w:val="space"/>
      <w:lvlText w:val="%1."/>
      <w:lvlJc w:val="left"/>
    </w:lvl>
  </w:abstractNum>
  <w:abstractNum w:abstractNumId="1446575337">
    <w:nsid w:val="5638FCE9"/>
    <w:multiLevelType w:val="singleLevel"/>
    <w:tmpl w:val="5638FCE9"/>
    <w:lvl w:ilvl="0" w:tentative="1">
      <w:start w:val="1"/>
      <w:numFmt w:val="decimal"/>
      <w:suff w:val="space"/>
      <w:lvlText w:val="%1."/>
      <w:lvlJc w:val="left"/>
    </w:lvl>
  </w:abstractNum>
  <w:abstractNum w:abstractNumId="1446579146">
    <w:nsid w:val="56390BCA"/>
    <w:multiLevelType w:val="singleLevel"/>
    <w:tmpl w:val="56390BC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6575337"/>
  </w:num>
  <w:num w:numId="2">
    <w:abstractNumId w:val="1446575229"/>
  </w:num>
  <w:num w:numId="3">
    <w:abstractNumId w:val="1446579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CFD172E"/>
    <w:rsid w:val="2FFE46BC"/>
    <w:rsid w:val="4B6E2AFE"/>
    <w:rsid w:val="5CFD172E"/>
    <w:rsid w:val="D77DF88C"/>
    <w:rsid w:val="EFF72C32"/>
    <w:rsid w:val="FD4E78B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2015-11-03T20:05:00Z</dcterms:created>
  <dc:creator>abdullah</dc:creator>
  <cp:lastModifiedBy>abdullah</cp:lastModifiedBy>
  <dcterms:modified xsi:type="dcterms:W3CDTF">2015-11-03T22:05:58Z</dcterms:modified>
  <dc:title>Use Case Name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